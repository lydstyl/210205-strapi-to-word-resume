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30.png" ContentType="image/png"/>
  <Override PartName="/word/media/image42.png" ContentType="image/png"/>
  <Override PartName="/word/media/image54.png" ContentType="image/png"/>
  <Override PartName="/word/media/image39.png" ContentType="image/png"/>
  <Override PartName="/word/media/image9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6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"/>
        <w:gridCol w:w="2247"/>
        <w:gridCol w:w="7230"/>
        <w:gridCol w:w="709"/>
      </w:tblGrid>
      <w:tr>
        <w:trPr>
          <w:trHeight w:val="2618" w:hRule="atLeast"/>
        </w:trPr>
        <w:tc>
          <w:tcPr>
            <w:tcW w:w="2267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shd w:color="auto" w:fill="767171" w:themeFill="background2" w:themeFillShade="80" w:val="clear"/>
            <w:vAlign w:val="bottom"/>
          </w:tcPr>
          <w:p>
            <w:pPr>
              <w:pStyle w:val="Nomduconsultant"/>
              <w:widowControl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FFFFFF" w:themeColor="background1"/>
                <w:kern w:val="0"/>
                <w:sz w:val="36"/>
                <w:lang w:val="fr-FR" w:eastAsia="en-US" w:bidi="ar-SA"/>
              </w:rPr>
              <w:t>Prénom NOM</w:t>
            </w:r>
          </w:p>
        </w:tc>
        <w:tc>
          <w:tcPr>
            <w:tcW w:w="7939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vAlign w:val="center"/>
          </w:tcPr>
          <w:p>
            <w:pPr>
              <w:pStyle w:val="Intituldeposte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404040" w:themeColor="text1" w:themeTint="bf"/>
                <w:sz w:val="40"/>
              </w:rPr>
            </w:pPr>
            <w:r>
              <w:rPr>
                <w:rFonts w:eastAsia="Calibri"/>
                <w:color w:val="404040" w:themeColor="text1" w:themeTint="bf"/>
                <w:kern w:val="0"/>
                <w:szCs w:val="24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40"/>
                <w:szCs w:val="24"/>
                <w:lang w:val="fr-FR" w:eastAsia="en-US" w:bidi="ar-SA"/>
              </w:rPr>
              <w:t>Titre de poste</w:t>
            </w:r>
          </w:p>
          <w:p>
            <w:pPr>
              <w:pStyle w:val="Nomduconsultant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28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404040" w:themeColor="text1" w:themeTint="bf"/>
                <w:kern w:val="0"/>
                <w:sz w:val="28"/>
                <w:lang w:val="fr-FR" w:eastAsia="en-US" w:bidi="ar-SA"/>
              </w:rPr>
              <w:t>x ans d’expÉrience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40" w:before="24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mes forces, les softskills qui me caractérisent</w:t>
            </w:r>
          </w:p>
        </w:tc>
      </w:tr>
      <w:tr>
        <w:trPr>
          <w:trHeight w:val="170" w:hRule="exact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mduconsultant"/>
              <w:widowControl/>
              <w:spacing w:before="0" w:after="0"/>
              <w:jc w:val="left"/>
              <w:rPr>
                <w:sz w:val="13"/>
                <w:szCs w:val="8"/>
              </w:rPr>
            </w:pPr>
            <w:r>
              <w:rPr>
                <w:rFonts w:eastAsia="Calibri"/>
                <w:kern w:val="0"/>
                <w:sz w:val="13"/>
                <w:szCs w:val="8"/>
                <w:lang w:val="fr-FR" w:eastAsia="en-US" w:bidi="ar-SA"/>
              </w:rPr>
            </w:r>
          </w:p>
        </w:tc>
      </w:tr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7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6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compÉtences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3"/>
        <w:gridCol w:w="2900"/>
        <w:gridCol w:w="6663"/>
      </w:tblGrid>
      <w:tr>
        <w:trPr>
          <w:trHeight w:val="340" w:hRule="atLeast"/>
        </w:trPr>
        <w:tc>
          <w:tcPr>
            <w:tcW w:w="6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1" name="Graphique 46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46" descr="Conception de pages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nil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Langages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18"/>
                <w:szCs w:val="18"/>
                <w:lang w:val="fr-FR" w:eastAsia="en-US" w:bidi="ar-SA"/>
              </w:rPr>
              <w:t xml:space="preserve">TBD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18"/>
                <w:szCs w:val="18"/>
                <w:lang w:val="fr-FR" w:eastAsia="en-US" w:bidi="ar-SA"/>
              </w:rPr>
              <w:t xml:space="preserve"> TBD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18"/>
                <w:szCs w:val="18"/>
                <w:lang w:val="fr-FR" w:eastAsia="en-US" w:bidi="ar-SA"/>
              </w:rPr>
              <w:t xml:space="preserve"> TBD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9715" cy="259080"/>
                  <wp:effectExtent l="0" t="0" r="0" b="0"/>
                  <wp:docPr id="2" name="Graphique 38" descr="Ordin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38" descr="Ordin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Systèmes d'exploitation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20980" cy="220980"/>
                  <wp:effectExtent l="0" t="0" r="0" b="0"/>
                  <wp:docPr id="3" name="Graphique 26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26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Temps Réel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71780" cy="271780"/>
                  <wp:effectExtent l="0" t="0" r="0" b="0"/>
                  <wp:docPr id="4" name="Graphique 318" descr="C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318" descr="C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Plateforme cible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38125" cy="236220"/>
                  <wp:effectExtent l="0" t="0" r="0" b="0"/>
                  <wp:docPr id="5" name="Graphique 40" descr="Serv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40" descr="Serv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Bus / Réseau / ToIP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44145" cy="233680"/>
                  <wp:effectExtent l="0" t="0" r="0" b="0"/>
                  <wp:docPr id="6" name="Graphique 29" descr="Antenne relais téléph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29" descr="Antenne relais téléph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Protocoles / Télécoms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  <w:lang w:val="en-US"/>
              </w:rPr>
            </w:pPr>
            <w:r>
              <w:rPr>
                <w:rFonts w:eastAsia="Calibri"/>
                <w:kern w:val="0"/>
                <w:szCs w:val="24"/>
                <w:lang w:eastAsia="en-US" w:bidi="ar-SA"/>
              </w:rPr>
              <w:drawing>
                <wp:inline distT="0" distB="0" distL="0" distR="0">
                  <wp:extent cx="202565" cy="220980"/>
                  <wp:effectExtent l="0" t="0" r="0" b="0"/>
                  <wp:docPr id="7" name="Graphique 317" descr="Engren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17" descr="Engren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Méthodes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28600" cy="219075"/>
                  <wp:effectExtent l="0" t="0" r="0" b="0"/>
                  <wp:docPr id="8" name="Graphique 30" descr="Pièces d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0" descr="Pièces d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Framework / Webservices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02565" cy="229235"/>
                  <wp:effectExtent l="0" t="0" r="0" b="0"/>
                  <wp:docPr id="9" name="Graphique 236" descr="Base de donné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236" descr="Base de donné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Bases de Données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12725" cy="213360"/>
                  <wp:effectExtent l="0" t="0" r="0" b="0"/>
                  <wp:docPr id="10" name="Graphique 27" descr="Inf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27" descr="Inf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DevOps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68910" cy="219075"/>
                  <wp:effectExtent l="0" t="0" r="0" b="0"/>
                  <wp:docPr id="11" name="Graphique 322" descr="Out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322" descr="Out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1460" cy="251460"/>
                  <wp:effectExtent l="0" t="0" r="0" b="0"/>
                  <wp:docPr id="12" name="Graphique 47" descr="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47" descr="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Normes / Qualité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"/>
          <w:szCs w:val="2"/>
        </w:rPr>
      </w:pPr>
      <w:r>
        <w:rPr>
          <w:rFonts w:cs="Calibri" w:cstheme="minorHAnsi" w:ascii="Calibri" w:hAnsi="Calibri"/>
          <w:sz w:val="2"/>
          <w:szCs w:val="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1"/>
          <w:szCs w:val="2"/>
        </w:rPr>
      </w:pPr>
      <w:r>
        <w:rPr>
          <w:rFonts w:cs="Calibri" w:cstheme="minorHAnsi" w:ascii="Calibri" w:hAnsi="Calibri"/>
          <w:sz w:val="11"/>
          <w:szCs w:val="2"/>
        </w:rPr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tbl>
      <w:tblPr>
        <w:tblStyle w:val="Grilledutableau"/>
        <w:tblW w:w="6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689"/>
        <w:gridCol w:w="5246"/>
        <w:gridCol w:w="709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5935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formations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6663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Ingénieur diplômé de</w:t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Titre1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595959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Classes Préparatoires Grandes Ecole</w:t>
            </w: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aps/>
                <w:kern w:val="0"/>
                <w:sz w:val="20"/>
                <w:szCs w:val="20"/>
                <w:lang w:val="fr-FR" w:eastAsia="en-US" w:bidi="ar-SA"/>
              </w:rPr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br w:type="column"/>
      </w:r>
      <w:r>
        <w:rPr>
          <w:rFonts w:cs="Calibri" w:cstheme="minorHAnsi" w:ascii="Calibri" w:hAnsi="Calibri"/>
          <w:sz w:val="16"/>
          <w:szCs w:val="16"/>
        </w:rPr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cols w:num="2" w:equalWidth="false" w:sep="false">
            <w:col w:w="6394" w:space="842"/>
            <w:col w:w="2967"/>
          </w:cols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3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2249"/>
        <w:gridCol w:w="742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langues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1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42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Langue 1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  <w:t>Bilingue</w:t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2"/>
                <w:lang w:val="fr-FR" w:eastAsia="en-US" w:bidi="ar-SA"/>
              </w:rPr>
              <w:t>Langue 2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kern w:val="0"/>
                <w:sz w:val="20"/>
                <w:szCs w:val="22"/>
                <w:lang w:val="fr-FR" w:eastAsia="en-US" w:bidi="ar-SA"/>
              </w:rPr>
              <w:t>Professionnel</w:t>
            </w:r>
          </w:p>
        </w:tc>
      </w:tr>
    </w:tbl>
    <w:p>
      <w:pPr>
        <w:sectPr>
          <w:headerReference w:type="default" r:id="rId16"/>
          <w:footerReference w:type="default" r:id="rId17"/>
          <w:type w:val="continuous"/>
          <w:pgSz w:w="11906" w:h="16838"/>
          <w:pgMar w:left="851" w:right="851" w:header="709" w:top="1276" w:footer="284" w:bottom="816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689"/>
        <w:gridCol w:w="3685"/>
        <w:gridCol w:w="5083"/>
        <w:gridCol w:w="729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57" w:type="dxa"/>
            <w:gridSpan w:val="3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595959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certifications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nil"/>
              <w:left w:val="nil"/>
              <w:bottom w:val="single" w:sz="24" w:space="0" w:color="00964E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9477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29" w:type="dxa"/>
            <w:tcBorders>
              <w:top w:val="single" w:sz="24" w:space="0" w:color="00964E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restart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4"/>
                <w:szCs w:val="24"/>
                <w:lang w:val="fr-FR" w:eastAsia="en-US" w:bidi="ar-SA"/>
              </w:rPr>
              <w:softHyphen/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4" wp14:anchorId="0CD6A495">
                <wp:simplePos x="0" y="0"/>
                <wp:positionH relativeFrom="column">
                  <wp:posOffset>-13335</wp:posOffset>
                </wp:positionH>
                <wp:positionV relativeFrom="paragraph">
                  <wp:posOffset>162560</wp:posOffset>
                </wp:positionV>
                <wp:extent cx="2730500" cy="394335"/>
                <wp:effectExtent l="0" t="0" r="0" b="6350"/>
                <wp:wrapNone/>
                <wp:docPr id="19" name="Zone de texte 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80" cy="39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Laurent DESCLEVES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+33 6 70 08 06 87 | l.descleves@faceel-it.com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27" fillcolor="white" stroked="f" style="position:absolute;margin-left:-1.05pt;margin-top:12.8pt;width:214.9pt;height:30.95pt;mso-wrap-style:square;v-text-anchor:bottom" wp14:anchorId="0CD6A49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Laurent DESCLEVES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+33 6 70 08 06 87 | l.descleves@faceel-it.com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85"/>
        <w:gridCol w:w="70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8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32"/>
                <w:szCs w:val="24"/>
                <w:lang w:val="fr-FR" w:eastAsia="en-US" w:bidi="ar-SA"/>
              </w:rPr>
              <w:t>EXPÉRIENCES PROFESSIONNELLES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21" name="Graphique 261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que 261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2" name="Graphique 262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62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3" name="Graphique 263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que 263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4" name="Graphique 264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64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5" name="Graphique 275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que 275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6" name="Graphique 265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que 265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7" name="Graphique 266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que 266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8" name="Graphique 267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que 267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368"/>
        <w:gridCol w:w="245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29" name="Graphique 276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que 276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5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0" name="Graphique 277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que 277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1" name="Graphique 278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que 278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2" name="Graphique 279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que 279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3" name="Graphique 280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que 280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4" name="Graphique 281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que 281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5" name="Graphique 28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que 28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6" name="Graphique 28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que 28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7"/>
        <w:gridCol w:w="9078"/>
        <w:gridCol w:w="707"/>
      </w:tblGrid>
      <w:tr>
        <w:trPr>
          <w:trHeight w:val="510" w:hRule="exac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cstheme="minorHAnsi" w:ascii="Calibri" w:hAnsi="Calibri"/>
                <w:kern w:val="0"/>
                <w:sz w:val="32"/>
                <w:szCs w:val="24"/>
                <w:lang w:val="fr-FR" w:eastAsia="en-US" w:bidi="ar-SA"/>
              </w:rPr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37" name="Graphique 205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que 205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8" name="Graphique 206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que 206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9" name="Graphique 207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que 207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0" name="Graphique 208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que 208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1" name="Graphique 209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que 209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2" name="Graphique 210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que 210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3" name="Graphique 211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que 211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4" name="Graphique 212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que 212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368"/>
        <w:gridCol w:w="245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45" name="Graphique 213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que 213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5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6" name="Graphique 214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que 214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7" name="Graphique 215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que 215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8" name="Graphique 216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que 216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9" name="Graphique 217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aphique 217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0" name="Graphique 218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aphique 218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1" name="Graphique 219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aphique 219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2" name="Graphique 220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que 220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78"/>
        <w:gridCol w:w="72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projets personnels</w:t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24" w:space="0" w:color="00964E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2268"/>
        <w:gridCol w:w="7222"/>
      </w:tblGrid>
      <w:tr>
        <w:trPr>
          <w:trHeight w:val="567" w:hRule="exact"/>
        </w:trPr>
        <w:tc>
          <w:tcPr>
            <w:tcW w:w="708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3" name="Graphique 286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aphique 286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0" w:type="dxa"/>
            <w:gridSpan w:val="2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4" name="Graphique 287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que 287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5" name="Graphique 289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que 289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6" name="Graphique 288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que 288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1"/>
        <w:gridCol w:w="568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7" name="Graphique 290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que 290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8" name="Graphique 291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que 291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9" name="Graphique 29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que 29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60" name="Graphique 29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phique 29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/>
      </w:r>
    </w:p>
    <w:sectPr>
      <w:type w:val="continuous"/>
      <w:pgSz w:w="11906" w:h="16838"/>
      <w:pgMar w:left="851" w:right="851" w:header="709" w:top="1276" w:footer="284" w:bottom="81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oppi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3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3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3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6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dad"/>
    <w:pPr>
      <w:widowControl/>
      <w:bidi w:val="0"/>
      <w:spacing w:before="0" w:after="0"/>
      <w:jc w:val="left"/>
    </w:pPr>
    <w:rPr>
      <w:rFonts w:ascii="Poppins" w:hAnsi="Poppins" w:eastAsia="Calibri" w:cs=""/>
      <w:color w:val="595959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Titre1Car" w:customStyle="1">
    <w:name w:val="Titre 1 Car"/>
    <w:basedOn w:val="DefaultParagraphFont"/>
    <w:link w:val="Titre1"/>
    <w:uiPriority w:val="9"/>
    <w:qFormat/>
    <w:rsid w:val="00d17ebe"/>
    <w:rPr>
      <w:rFonts w:ascii="Calibri Light" w:hAnsi="Calibri Light" w:eastAsia="" w:cs="" w:asciiTheme="majorHAnsi" w:cstheme="majorBidi" w:eastAsiaTheme="majorEastAsia" w:hAnsiTheme="majorHAnsi"/>
      <w:b w:val="false"/>
      <w:i w:val="false"/>
      <w:color w:val="2F5496" w:themeColor="accent1" w:themeShade="bf"/>
      <w:sz w:val="32"/>
      <w:szCs w:val="3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5478"/>
    <w:rPr>
      <w:rFonts w:ascii="Times New Roman" w:hAnsi="Times New Roman" w:cs="Times New Roman"/>
      <w:b w:val="false"/>
      <w:i w:val="false"/>
      <w:color w:val="595959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b10e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tyle13" w:customStyle="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clear" w:pos="709"/>
        <w:tab w:val="left" w:pos="567" w:leader="none"/>
      </w:tabs>
    </w:pPr>
    <w:rPr>
      <w:rFonts w:cs="Poppins"/>
      <w:b/>
      <w:caps/>
      <w:color w:val="332D2D"/>
      <w:sz w:val="44"/>
    </w:rPr>
  </w:style>
  <w:style w:type="paragraph" w:styleId="ListParagraph">
    <w:name w:val="List Paragraph"/>
    <w:basedOn w:val="Normal"/>
    <w:uiPriority w:val="34"/>
    <w:qFormat/>
    <w:rsid w:val="00a8600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5478"/>
    <w:pPr/>
    <w:rPr>
      <w:rFonts w:ascii="Times New Roman" w:hAnsi="Times New Roman" w:cs="Times New Roman"/>
      <w:sz w:val="18"/>
      <w:szCs w:val="18"/>
    </w:rPr>
  </w:style>
  <w:style w:type="paragraph" w:styleId="Nomduconsultant" w:customStyle="1">
    <w:name w:val="Nom du consultant"/>
    <w:basedOn w:val="Normal"/>
    <w:qFormat/>
    <w:rsid w:val="00e50dad"/>
    <w:pPr>
      <w:tabs>
        <w:tab w:val="clear" w:pos="709"/>
        <w:tab w:val="left" w:pos="173" w:leader="none"/>
      </w:tabs>
      <w:spacing w:lineRule="exact" w:line="400"/>
    </w:pPr>
    <w:rPr>
      <w:rFonts w:cs="Poppins"/>
      <w:b/>
      <w:color w:val="02BB72"/>
      <w:sz w:val="32"/>
      <w:szCs w:val="40"/>
    </w:rPr>
  </w:style>
  <w:style w:type="paragraph" w:styleId="Intituldeposte" w:customStyle="1">
    <w:name w:val="Intitulé de poste"/>
    <w:basedOn w:val="Normal"/>
    <w:qFormat/>
    <w:rsid w:val="00e50dad"/>
    <w:pPr>
      <w:tabs>
        <w:tab w:val="clear" w:pos="709"/>
        <w:tab w:val="left" w:pos="173" w:leader="none"/>
      </w:tabs>
      <w:spacing w:lineRule="exact" w:line="440" w:before="60" w:after="0"/>
    </w:pPr>
    <w:rPr>
      <w:rFonts w:cs="Poppins"/>
      <w:b/>
      <w:caps/>
      <w:color w:val="332D2D"/>
      <w:sz w:val="3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66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<Relationship Id="rId62" Type="http://schemas.openxmlformats.org/officeDocument/2006/relationships/customXml" Target="../customXml/item1.xml"/><Relationship Id="rId63" Type="http://schemas.openxmlformats.org/officeDocument/2006/relationships/customXml" Target="../customXml/item2.xml"/><Relationship Id="rId6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817402340FC4A88593B7301869CA9" ma:contentTypeVersion="4" ma:contentTypeDescription="Crée un document." ma:contentTypeScope="" ma:versionID="3fc6885118ea0d43135b1b2cf4ce1693">
  <xsd:schema xmlns:xsd="http://www.w3.org/2001/XMLSchema" xmlns:xs="http://www.w3.org/2001/XMLSchema" xmlns:p="http://schemas.microsoft.com/office/2006/metadata/properties" xmlns:ns2="57f78857-ba60-49e5-9e67-d02bd141a31d" xmlns:ns3="49d9511a-6665-4cb2-822d-466e617ecb71" targetNamespace="http://schemas.microsoft.com/office/2006/metadata/properties" ma:root="true" ma:fieldsID="f609f1dd7f97cc91394ce38fec7c2c0b" ns2:_="" ns3:_="">
    <xsd:import namespace="57f78857-ba60-49e5-9e67-d02bd141a31d"/>
    <xsd:import namespace="49d9511a-6665-4cb2-822d-466e617ec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8857-ba60-49e5-9e67-d02bd141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9511a-6665-4cb2-822d-466e617ec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CC2C0-9432-4703-9483-9C46054F3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2F089-68C6-4210-9A60-9E1BACEA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8857-ba60-49e5-9e67-d02bd141a31d"/>
    <ds:schemaRef ds:uri="49d9511a-6665-4cb2-822d-466e617ec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961B-3125-431C-97E8-E51DEA725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Compétences_Faceel-IT[2305843009216783993]</Template>
  <TotalTime>11</TotalTime>
  <Application>LibreOffice/7.0.3.1$Linux_X86_64 LibreOffice_project/00$Build-1</Application>
  <Pages>5</Pages>
  <Words>475</Words>
  <Characters>2103</Characters>
  <CharactersWithSpaces>2396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2021-02-10T14:25:00Z</dcterms:created>
  <dc:creator>Laurent DESCLEVES</dc:creator>
  <dc:description/>
  <dc:language>fr-FR</dc:language>
  <cp:lastModifiedBy>Laurent DESCLEVES</cp:lastModifiedBy>
  <cp:lastPrinted>2020-04-03T10:44:00Z</cp:lastPrinted>
  <dcterms:modified xsi:type="dcterms:W3CDTF">2021-02-10T14:36:00Z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0x01010008E817402340FC4A88593B7301869CA9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